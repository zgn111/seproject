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2D65" w14:textId="77777777" w:rsidR="00BF292F" w:rsidRDefault="00BF292F" w:rsidP="006555DA">
      <w:pPr>
        <w:jc w:val="center"/>
        <w:rPr>
          <w:rFonts w:ascii="隶书" w:eastAsia="隶书"/>
          <w:b/>
          <w:sz w:val="48"/>
          <w:szCs w:val="48"/>
        </w:rPr>
      </w:pPr>
    </w:p>
    <w:p w14:paraId="3DA72ECB" w14:textId="77777777" w:rsidR="006555DA" w:rsidRPr="00BF292F" w:rsidRDefault="006555DA" w:rsidP="006555DA">
      <w:pPr>
        <w:jc w:val="center"/>
        <w:rPr>
          <w:rFonts w:ascii="隶书" w:eastAsia="隶书"/>
          <w:b/>
          <w:sz w:val="52"/>
          <w:szCs w:val="52"/>
        </w:rPr>
      </w:pPr>
      <w:r w:rsidRPr="00BF292F">
        <w:rPr>
          <w:rFonts w:ascii="隶书" w:eastAsia="隶书" w:hint="eastAsia"/>
          <w:b/>
          <w:sz w:val="52"/>
          <w:szCs w:val="52"/>
        </w:rPr>
        <w:t>南 京 师 范 大 学</w:t>
      </w:r>
    </w:p>
    <w:p w14:paraId="51BAF6F0" w14:textId="77777777" w:rsidR="006555DA" w:rsidRDefault="006555DA" w:rsidP="006555DA">
      <w:pPr>
        <w:jc w:val="center"/>
        <w:rPr>
          <w:rFonts w:ascii="隶书" w:eastAsia="隶书"/>
          <w:b/>
          <w:sz w:val="18"/>
          <w:szCs w:val="18"/>
        </w:rPr>
      </w:pPr>
    </w:p>
    <w:p w14:paraId="0CA04330" w14:textId="6D324B7B" w:rsidR="00BF292F" w:rsidRPr="00DE6BC9" w:rsidRDefault="006555DA" w:rsidP="00BF292F">
      <w:pPr>
        <w:jc w:val="center"/>
        <w:rPr>
          <w:rFonts w:ascii="楷体" w:eastAsia="楷体" w:hAnsi="楷体"/>
          <w:b/>
          <w:bCs/>
          <w:sz w:val="52"/>
          <w:szCs w:val="52"/>
        </w:rPr>
      </w:pPr>
      <w:r w:rsidRPr="00DE6BC9">
        <w:rPr>
          <w:rFonts w:ascii="楷体" w:eastAsia="楷体" w:hAnsi="楷体" w:hint="eastAsia"/>
          <w:b/>
          <w:bCs/>
          <w:sz w:val="52"/>
          <w:szCs w:val="52"/>
        </w:rPr>
        <w:t>《</w:t>
      </w:r>
      <w:r w:rsidR="006E38CF" w:rsidRPr="00DE6BC9">
        <w:rPr>
          <w:rFonts w:ascii="楷体" w:eastAsia="楷体" w:hAnsi="楷体" w:hint="eastAsia"/>
          <w:b/>
          <w:bCs/>
          <w:sz w:val="52"/>
          <w:szCs w:val="52"/>
        </w:rPr>
        <w:t>软件工程</w:t>
      </w:r>
      <w:r w:rsidRPr="00DE6BC9">
        <w:rPr>
          <w:rFonts w:ascii="楷体" w:eastAsia="楷体" w:hAnsi="楷体" w:hint="eastAsia"/>
          <w:b/>
          <w:bCs/>
          <w:sz w:val="52"/>
          <w:szCs w:val="52"/>
        </w:rPr>
        <w:t>》</w:t>
      </w:r>
      <w:r w:rsidR="00D2302B">
        <w:rPr>
          <w:rFonts w:ascii="楷体" w:eastAsia="楷体" w:hAnsi="楷体" w:hint="eastAsia"/>
          <w:b/>
          <w:bCs/>
          <w:sz w:val="52"/>
          <w:szCs w:val="52"/>
        </w:rPr>
        <w:t>课程设计</w:t>
      </w:r>
      <w:r w:rsidR="00533C0B">
        <w:rPr>
          <w:rFonts w:ascii="楷体" w:eastAsia="楷体" w:hAnsi="楷体" w:hint="eastAsia"/>
          <w:b/>
          <w:sz w:val="52"/>
          <w:szCs w:val="72"/>
        </w:rPr>
        <w:t>实验报告</w:t>
      </w:r>
    </w:p>
    <w:p w14:paraId="7B3E2E6C" w14:textId="77777777" w:rsidR="006555DA" w:rsidRDefault="006555DA" w:rsidP="006555DA">
      <w:pPr>
        <w:jc w:val="center"/>
        <w:rPr>
          <w:rFonts w:ascii="楷体" w:eastAsia="楷体" w:hAnsi="楷体"/>
          <w:b/>
          <w:sz w:val="52"/>
          <w:szCs w:val="72"/>
        </w:rPr>
      </w:pPr>
    </w:p>
    <w:p w14:paraId="1B87E8F6" w14:textId="77777777" w:rsidR="006555DA" w:rsidRDefault="006555DA" w:rsidP="006555DA">
      <w:pPr>
        <w:jc w:val="center"/>
        <w:rPr>
          <w:rFonts w:ascii="楷体" w:eastAsia="楷体" w:hAnsi="楷体"/>
          <w:b/>
          <w:sz w:val="48"/>
          <w:szCs w:val="72"/>
        </w:rPr>
      </w:pPr>
    </w:p>
    <w:p w14:paraId="4800E56E" w14:textId="77777777" w:rsidR="006555DA" w:rsidRDefault="006555DA" w:rsidP="006555DA">
      <w:pPr>
        <w:jc w:val="center"/>
      </w:pPr>
      <w:r>
        <w:rPr>
          <w:noProof/>
        </w:rPr>
        <w:drawing>
          <wp:inline distT="0" distB="0" distL="114300" distR="114300" wp14:anchorId="54F88B67" wp14:editId="5E08C76E">
            <wp:extent cx="1838960" cy="1905635"/>
            <wp:effectExtent l="0" t="0" r="5080" b="14605"/>
            <wp:docPr id="1" name="图片 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-2"/>
                    <pic:cNvPicPr>
                      <a:picLocks noChangeAspect="1"/>
                    </pic:cNvPicPr>
                  </pic:nvPicPr>
                  <pic:blipFill>
                    <a:blip r:embed="rId8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6E9269" w14:textId="77777777" w:rsidR="006555DA" w:rsidRDefault="006555DA" w:rsidP="006555DA">
      <w:pPr>
        <w:jc w:val="center"/>
      </w:pPr>
    </w:p>
    <w:p w14:paraId="5DF3C419" w14:textId="77777777" w:rsidR="00BF292F" w:rsidRDefault="00BF292F" w:rsidP="006555DA">
      <w:pPr>
        <w:jc w:val="center"/>
      </w:pPr>
    </w:p>
    <w:p w14:paraId="6BB6D9E2" w14:textId="77777777" w:rsidR="006555DA" w:rsidRDefault="006555DA" w:rsidP="006555DA">
      <w:pPr>
        <w:jc w:val="center"/>
      </w:pPr>
    </w:p>
    <w:p w14:paraId="60D19508" w14:textId="44B3D805" w:rsidR="006555DA" w:rsidRDefault="006555DA" w:rsidP="00BF292F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题    目：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254A24"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5D75A2">
        <w:rPr>
          <w:rFonts w:ascii="黑体" w:eastAsia="黑体"/>
          <w:b/>
          <w:sz w:val="32"/>
          <w:szCs w:val="32"/>
          <w:u w:val="single"/>
        </w:rPr>
        <w:t xml:space="preserve">        </w:t>
      </w:r>
      <w:r w:rsidR="00F305E2">
        <w:rPr>
          <w:rFonts w:ascii="黑体" w:eastAsia="黑体" w:hint="eastAsia"/>
          <w:b/>
          <w:sz w:val="32"/>
          <w:szCs w:val="32"/>
          <w:u w:val="single"/>
        </w:rPr>
        <w:t>企业</w:t>
      </w:r>
      <w:r w:rsidR="00F305E2" w:rsidRPr="004A3267">
        <w:rPr>
          <w:rFonts w:ascii="Times New Roman" w:eastAsia="黑体" w:hAnsi="Times New Roman" w:cs="Times New Roman"/>
          <w:b/>
          <w:sz w:val="32"/>
          <w:szCs w:val="32"/>
          <w:u w:val="single"/>
        </w:rPr>
        <w:t>BBS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系统 </w:t>
      </w:r>
      <w:r w:rsidR="005D75A2">
        <w:rPr>
          <w:rFonts w:ascii="黑体" w:eastAsia="黑体"/>
          <w:b/>
          <w:sz w:val="32"/>
          <w:szCs w:val="32"/>
          <w:u w:val="single"/>
        </w:rPr>
        <w:t xml:space="preserve">        </w:t>
      </w:r>
      <w:r w:rsidR="00DC1F67"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</w:p>
    <w:p w14:paraId="634F3D54" w14:textId="102818C3" w:rsidR="006555DA" w:rsidRDefault="006555DA" w:rsidP="006555DA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院：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计算机与</w:t>
      </w:r>
      <w:r w:rsidR="000033BD">
        <w:rPr>
          <w:rFonts w:ascii="黑体" w:eastAsia="黑体" w:hint="eastAsia"/>
          <w:b/>
          <w:sz w:val="32"/>
          <w:szCs w:val="32"/>
          <w:u w:val="single"/>
        </w:rPr>
        <w:t>电子信息</w:t>
      </w:r>
      <w:r>
        <w:rPr>
          <w:rFonts w:ascii="黑体" w:eastAsia="黑体" w:hint="eastAsia"/>
          <w:b/>
          <w:sz w:val="32"/>
          <w:szCs w:val="32"/>
          <w:u w:val="single"/>
        </w:rPr>
        <w:t>学院</w:t>
      </w:r>
      <w:r w:rsidR="00210CF0">
        <w:rPr>
          <w:rFonts w:ascii="黑体" w:eastAsia="黑体" w:hint="eastAsia"/>
          <w:b/>
          <w:sz w:val="32"/>
          <w:szCs w:val="32"/>
          <w:u w:val="single"/>
        </w:rPr>
        <w:t>/人工智能学院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</w:p>
    <w:p w14:paraId="71F0AF28" w14:textId="77777777" w:rsidR="006555DA" w:rsidRDefault="006555DA" w:rsidP="006555DA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专    业：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计算机科学与技术          </w:t>
      </w:r>
    </w:p>
    <w:p w14:paraId="397C8419" w14:textId="77777777" w:rsidR="006555DA" w:rsidRDefault="00BF292F" w:rsidP="00BF292F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小组成员</w:t>
      </w:r>
      <w:r w:rsidR="006555DA">
        <w:rPr>
          <w:rFonts w:ascii="黑体" w:eastAsia="黑体" w:hint="eastAsia"/>
          <w:b/>
          <w:sz w:val="32"/>
          <w:szCs w:val="32"/>
        </w:rPr>
        <w:t>：</w:t>
      </w:r>
      <w:r w:rsidR="006555DA">
        <w:rPr>
          <w:rFonts w:ascii="黑体" w:eastAsia="黑体" w:hint="eastAsia"/>
          <w:b/>
          <w:sz w:val="32"/>
          <w:szCs w:val="32"/>
          <w:u w:val="single"/>
        </w:rPr>
        <w:t xml:space="preserve">             </w:t>
      </w:r>
      <w:r w:rsidR="00852516">
        <w:rPr>
          <w:rFonts w:ascii="黑体" w:eastAsia="黑体"/>
          <w:b/>
          <w:sz w:val="32"/>
          <w:szCs w:val="32"/>
          <w:u w:val="single"/>
        </w:rPr>
        <w:t xml:space="preserve">                    </w:t>
      </w:r>
      <w:r w:rsidR="006555DA"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</w:p>
    <w:p w14:paraId="78E48294" w14:textId="77777777" w:rsidR="006555DA" w:rsidRDefault="00BF292F" w:rsidP="006555DA">
      <w:pPr>
        <w:ind w:firstLineChars="245" w:firstLine="787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指导</w:t>
      </w:r>
      <w:r w:rsidR="006555DA">
        <w:rPr>
          <w:rFonts w:ascii="黑体" w:eastAsia="黑体" w:hint="eastAsia"/>
          <w:b/>
          <w:sz w:val="32"/>
          <w:szCs w:val="32"/>
        </w:rPr>
        <w:t>教师：</w:t>
      </w:r>
      <w:r w:rsidR="006555DA">
        <w:rPr>
          <w:rFonts w:ascii="黑体" w:eastAsia="黑体" w:hint="eastAsia"/>
          <w:b/>
          <w:sz w:val="32"/>
          <w:szCs w:val="32"/>
          <w:u w:val="single"/>
        </w:rPr>
        <w:t xml:space="preserve">       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85251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852516">
        <w:rPr>
          <w:rFonts w:ascii="黑体" w:eastAsia="黑体"/>
          <w:b/>
          <w:sz w:val="32"/>
          <w:szCs w:val="32"/>
          <w:u w:val="single"/>
        </w:rPr>
        <w:t xml:space="preserve">                 </w:t>
      </w:r>
      <w:r w:rsidR="006555DA"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</w:p>
    <w:p w14:paraId="71725D40" w14:textId="77777777" w:rsidR="00BF292F" w:rsidRDefault="00BF292F" w:rsidP="006555DA">
      <w:pPr>
        <w:ind w:firstLineChars="245" w:firstLine="787"/>
        <w:rPr>
          <w:rFonts w:ascii="黑体" w:eastAsia="黑体"/>
          <w:b/>
          <w:sz w:val="32"/>
          <w:szCs w:val="32"/>
          <w:u w:val="single"/>
        </w:rPr>
      </w:pPr>
    </w:p>
    <w:p w14:paraId="4B705942" w14:textId="7E9C2E01" w:rsidR="00BF292F" w:rsidRPr="0092641A" w:rsidRDefault="006D1307" w:rsidP="00BF292F">
      <w:pPr>
        <w:ind w:firstLineChars="245" w:firstLine="787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92641A">
        <w:rPr>
          <w:rFonts w:ascii="Times New Roman" w:eastAsia="黑体" w:hAnsi="Times New Roman" w:cs="Times New Roman"/>
          <w:b/>
          <w:sz w:val="32"/>
          <w:szCs w:val="32"/>
        </w:rPr>
        <w:t>202</w:t>
      </w:r>
      <w:r w:rsidR="0006477F">
        <w:rPr>
          <w:rFonts w:ascii="Times New Roman" w:eastAsia="黑体" w:hAnsi="Times New Roman" w:cs="Times New Roman" w:hint="eastAsia"/>
          <w:b/>
          <w:sz w:val="32"/>
          <w:szCs w:val="32"/>
        </w:rPr>
        <w:t>4</w:t>
      </w:r>
      <w:r w:rsidR="00BF292F" w:rsidRPr="0092641A">
        <w:rPr>
          <w:rFonts w:ascii="Times New Roman" w:eastAsia="黑体" w:hAnsi="Times New Roman" w:cs="Times New Roman"/>
          <w:b/>
          <w:sz w:val="32"/>
          <w:szCs w:val="32"/>
        </w:rPr>
        <w:t>年</w:t>
      </w:r>
      <w:r w:rsidRPr="0092641A">
        <w:rPr>
          <w:rFonts w:ascii="Times New Roman" w:eastAsia="黑体" w:hAnsi="Times New Roman" w:cs="Times New Roman"/>
          <w:b/>
          <w:sz w:val="32"/>
          <w:szCs w:val="32"/>
        </w:rPr>
        <w:t xml:space="preserve">  </w:t>
      </w:r>
      <w:r w:rsidR="00E74554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="00BF292F" w:rsidRPr="0092641A">
        <w:rPr>
          <w:rFonts w:ascii="Times New Roman" w:eastAsia="黑体" w:hAnsi="Times New Roman" w:cs="Times New Roman"/>
          <w:b/>
          <w:sz w:val="32"/>
          <w:szCs w:val="32"/>
        </w:rPr>
        <w:t>月</w:t>
      </w:r>
      <w:r w:rsidRPr="0092641A">
        <w:rPr>
          <w:rFonts w:ascii="Times New Roman" w:eastAsia="黑体" w:hAnsi="Times New Roman" w:cs="Times New Roman"/>
          <w:b/>
          <w:sz w:val="32"/>
          <w:szCs w:val="32"/>
        </w:rPr>
        <w:t xml:space="preserve">  </w:t>
      </w:r>
      <w:r w:rsidR="00E74554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="00BF292F" w:rsidRPr="0092641A">
        <w:rPr>
          <w:rFonts w:ascii="Times New Roman" w:eastAsia="黑体" w:hAnsi="Times New Roman" w:cs="Times New Roman"/>
          <w:b/>
          <w:sz w:val="32"/>
          <w:szCs w:val="32"/>
        </w:rPr>
        <w:t>日</w:t>
      </w:r>
    </w:p>
    <w:p w14:paraId="301D204E" w14:textId="77777777" w:rsidR="00BF292F" w:rsidRDefault="00BF292F" w:rsidP="00BF292F">
      <w:pPr>
        <w:ind w:firstLineChars="245" w:firstLine="787"/>
        <w:jc w:val="center"/>
        <w:rPr>
          <w:rFonts w:ascii="黑体" w:eastAsia="黑体"/>
          <w:b/>
          <w:sz w:val="32"/>
          <w:szCs w:val="32"/>
          <w:u w:val="single"/>
        </w:rPr>
      </w:pPr>
    </w:p>
    <w:p w14:paraId="686D1651" w14:textId="77777777" w:rsidR="00BF292F" w:rsidRDefault="00BF292F" w:rsidP="00BF292F">
      <w:pPr>
        <w:ind w:firstLineChars="245" w:firstLine="787"/>
        <w:jc w:val="center"/>
        <w:rPr>
          <w:rFonts w:ascii="黑体" w:eastAsia="黑体"/>
          <w:b/>
          <w:sz w:val="32"/>
          <w:szCs w:val="32"/>
          <w:u w:val="single"/>
        </w:rPr>
      </w:pPr>
    </w:p>
    <w:p w14:paraId="1D5D462F" w14:textId="535FFA46" w:rsidR="00310BA7" w:rsidRPr="006A261F" w:rsidRDefault="00C364C1" w:rsidP="00310BA7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系统</w:t>
      </w:r>
      <w:r w:rsidR="003C0E68" w:rsidRPr="00D67B0F">
        <w:rPr>
          <w:rFonts w:ascii="Times New Roman" w:hAnsi="Times New Roman" w:cs="Times New Roman"/>
          <w:sz w:val="36"/>
          <w:szCs w:val="36"/>
        </w:rPr>
        <w:t>目标</w:t>
      </w:r>
    </w:p>
    <w:p w14:paraId="1E5A30C0" w14:textId="4FE92D41" w:rsidR="000E1506" w:rsidRPr="00290C87" w:rsidRDefault="00780AC4" w:rsidP="000E1506">
      <w:pPr>
        <w:pStyle w:val="1"/>
        <w:rPr>
          <w:rFonts w:ascii="Times New Roman" w:hAnsi="Times New Roman" w:cs="Times New Roman"/>
          <w:sz w:val="36"/>
          <w:szCs w:val="36"/>
        </w:rPr>
      </w:pPr>
      <w:r w:rsidRPr="00290C87">
        <w:rPr>
          <w:rFonts w:ascii="Times New Roman" w:hAnsi="Times New Roman" w:cs="Times New Roman"/>
          <w:sz w:val="36"/>
          <w:szCs w:val="36"/>
        </w:rPr>
        <w:t>需求</w:t>
      </w:r>
      <w:r w:rsidR="00C364C1">
        <w:rPr>
          <w:rFonts w:ascii="Times New Roman" w:hAnsi="Times New Roman" w:cs="Times New Roman" w:hint="eastAsia"/>
          <w:sz w:val="36"/>
          <w:szCs w:val="36"/>
        </w:rPr>
        <w:t>分析</w:t>
      </w:r>
    </w:p>
    <w:p w14:paraId="6DA6CDB5" w14:textId="2278A727" w:rsidR="003125B4" w:rsidRPr="003125B4" w:rsidRDefault="00DA4500" w:rsidP="00312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 w:rsidR="00FA54B4">
        <w:rPr>
          <w:rFonts w:ascii="Times New Roman" w:hAnsi="Times New Roman" w:cs="Times New Roman" w:hint="eastAsia"/>
        </w:rPr>
        <w:t>分析</w:t>
      </w:r>
    </w:p>
    <w:p w14:paraId="332E857A" w14:textId="4BB187E3" w:rsidR="00823074" w:rsidRPr="00FA700A" w:rsidRDefault="000A1CE1" w:rsidP="000D1ED5">
      <w:pPr>
        <w:pStyle w:val="3"/>
        <w:rPr>
          <w:rFonts w:ascii="Times New Roman" w:hAnsi="Times New Roman" w:cs="Times New Roman"/>
          <w:sz w:val="30"/>
          <w:szCs w:val="30"/>
        </w:rPr>
      </w:pPr>
      <w:r w:rsidRPr="00FA700A">
        <w:rPr>
          <w:rFonts w:ascii="Times New Roman" w:hAnsi="Times New Roman" w:cs="Times New Roman"/>
          <w:sz w:val="30"/>
          <w:szCs w:val="30"/>
        </w:rPr>
        <w:t xml:space="preserve"> </w:t>
      </w:r>
      <w:r w:rsidRPr="00FA700A">
        <w:rPr>
          <w:rFonts w:ascii="Times New Roman" w:hAnsi="Times New Roman" w:cs="Times New Roman"/>
          <w:sz w:val="30"/>
          <w:szCs w:val="30"/>
        </w:rPr>
        <w:t>功能</w:t>
      </w:r>
      <w:r w:rsidR="00BA744F" w:rsidRPr="00FA700A">
        <w:rPr>
          <w:rFonts w:ascii="Times New Roman" w:hAnsi="Times New Roman" w:cs="Times New Roman" w:hint="eastAsia"/>
          <w:sz w:val="30"/>
          <w:szCs w:val="30"/>
        </w:rPr>
        <w:t>描述</w:t>
      </w:r>
    </w:p>
    <w:p w14:paraId="6BC93E59" w14:textId="202EC4B0" w:rsidR="00E068E0" w:rsidRPr="00E73005" w:rsidRDefault="00FB033D" w:rsidP="00E068E0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 w:hint="eastAsia"/>
        </w:rPr>
        <w:t>1</w:t>
      </w:r>
    </w:p>
    <w:p w14:paraId="1AC36261" w14:textId="3D3C6935" w:rsidR="00DD3B57" w:rsidRDefault="009E1C17" w:rsidP="00DD3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给出功能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模块的用例图、用例、活动图或泳道图</w:t>
      </w:r>
    </w:p>
    <w:p w14:paraId="519CE4DA" w14:textId="0B046DCB" w:rsidR="00E73005" w:rsidRDefault="00E73005" w:rsidP="00DD3B57">
      <w:pPr>
        <w:rPr>
          <w:rFonts w:ascii="Times New Roman" w:hAnsi="Times New Roman" w:cs="Times New Roman"/>
          <w:sz w:val="24"/>
          <w:szCs w:val="24"/>
        </w:rPr>
      </w:pPr>
    </w:p>
    <w:p w14:paraId="085CA743" w14:textId="67C7C687" w:rsidR="00E73005" w:rsidRPr="00E73005" w:rsidRDefault="00E73005" w:rsidP="00E7300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 w:rsidR="00BB2EE5">
        <w:rPr>
          <w:rFonts w:ascii="Times New Roman" w:hAnsi="Times New Roman" w:cs="Times New Roman"/>
        </w:rPr>
        <w:t>2</w:t>
      </w:r>
    </w:p>
    <w:p w14:paraId="2346E952" w14:textId="77777777" w:rsidR="00420F93" w:rsidRDefault="00420F93" w:rsidP="00420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</w:t>
      </w:r>
    </w:p>
    <w:p w14:paraId="43F4BC1E" w14:textId="77777777" w:rsidR="00E73005" w:rsidRPr="00DD3B57" w:rsidRDefault="00E73005" w:rsidP="00DD3B57"/>
    <w:p w14:paraId="54A1DA89" w14:textId="3E61B6FC" w:rsidR="00230222" w:rsidRPr="00AF1386" w:rsidRDefault="004C0094" w:rsidP="00230222">
      <w:pPr>
        <w:pStyle w:val="3"/>
        <w:rPr>
          <w:rFonts w:ascii="Times New Roman" w:hAnsi="Times New Roman" w:cs="Times New Roman"/>
          <w:sz w:val="30"/>
          <w:szCs w:val="30"/>
        </w:rPr>
      </w:pPr>
      <w:r w:rsidRPr="00AF1386">
        <w:rPr>
          <w:rFonts w:ascii="Times New Roman" w:hAnsi="Times New Roman" w:cs="Times New Roman"/>
          <w:sz w:val="30"/>
          <w:szCs w:val="30"/>
        </w:rPr>
        <w:t>逻辑分析与建模</w:t>
      </w:r>
    </w:p>
    <w:p w14:paraId="5FB5FA94" w14:textId="77777777" w:rsidR="00F9723E" w:rsidRPr="00E73005" w:rsidRDefault="00F9723E" w:rsidP="00F9723E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 w:hint="eastAsia"/>
        </w:rPr>
        <w:t>1</w:t>
      </w:r>
    </w:p>
    <w:p w14:paraId="635AFA1F" w14:textId="0B5E7209" w:rsidR="00F9723E" w:rsidRDefault="00376433" w:rsidP="00F9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给出功能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的类模型图和协作模型图</w:t>
      </w:r>
    </w:p>
    <w:p w14:paraId="343A68DB" w14:textId="77777777" w:rsidR="00F9723E" w:rsidRDefault="00F9723E" w:rsidP="00F9723E">
      <w:pPr>
        <w:rPr>
          <w:rFonts w:ascii="Times New Roman" w:hAnsi="Times New Roman" w:cs="Times New Roman"/>
          <w:sz w:val="24"/>
          <w:szCs w:val="24"/>
        </w:rPr>
      </w:pPr>
    </w:p>
    <w:p w14:paraId="3FD55B1F" w14:textId="77777777" w:rsidR="00F9723E" w:rsidRPr="00E73005" w:rsidRDefault="00F9723E" w:rsidP="00F9723E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/>
        </w:rPr>
        <w:t>2</w:t>
      </w:r>
    </w:p>
    <w:p w14:paraId="77158BA0" w14:textId="77777777" w:rsidR="00F9723E" w:rsidRDefault="00F9723E" w:rsidP="00F97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</w:t>
      </w:r>
    </w:p>
    <w:p w14:paraId="324B1706" w14:textId="05BF01B2" w:rsidR="00CB1E13" w:rsidRDefault="00CB1E13" w:rsidP="0089683C"/>
    <w:p w14:paraId="6661C629" w14:textId="75874371" w:rsidR="00CB1E13" w:rsidRPr="004F4532" w:rsidRDefault="00A44131" w:rsidP="00CB1E13">
      <w:pPr>
        <w:pStyle w:val="2"/>
        <w:rPr>
          <w:rFonts w:ascii="Times New Roman" w:hAnsi="Times New Roman" w:cs="Times New Roman"/>
        </w:rPr>
      </w:pPr>
      <w:r w:rsidRPr="004F4532">
        <w:rPr>
          <w:rFonts w:ascii="Times New Roman" w:hAnsi="Times New Roman" w:cs="Times New Roman" w:hint="eastAsia"/>
        </w:rPr>
        <w:lastRenderedPageBreak/>
        <w:t>非功能</w:t>
      </w:r>
      <w:r w:rsidR="00CB1E13" w:rsidRPr="004F4532">
        <w:rPr>
          <w:rFonts w:ascii="Times New Roman" w:hAnsi="Times New Roman" w:cs="Times New Roman" w:hint="eastAsia"/>
        </w:rPr>
        <w:t>分析</w:t>
      </w:r>
    </w:p>
    <w:p w14:paraId="6289A9D4" w14:textId="1C44A042" w:rsidR="000B038A" w:rsidRDefault="00F2446A" w:rsidP="000B038A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系统设计</w:t>
      </w:r>
    </w:p>
    <w:p w14:paraId="0F68C99B" w14:textId="19F5B161" w:rsidR="0044449A" w:rsidRPr="005F2191" w:rsidRDefault="00F60AAF" w:rsidP="0044449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 w:rsidR="008D1819">
        <w:rPr>
          <w:rFonts w:ascii="Times New Roman" w:hAnsi="Times New Roman" w:cs="Times New Roman" w:hint="eastAsia"/>
        </w:rPr>
        <w:t>划分</w:t>
      </w:r>
    </w:p>
    <w:p w14:paraId="60E1E252" w14:textId="1B0F2422" w:rsidR="00EB56ED" w:rsidRPr="003125B4" w:rsidRDefault="00EB56ED" w:rsidP="00EB56E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 w:rsidR="00F1328C">
        <w:rPr>
          <w:rFonts w:ascii="Times New Roman" w:hAnsi="Times New Roman" w:cs="Times New Roman" w:hint="eastAsia"/>
        </w:rPr>
        <w:t>设计</w:t>
      </w:r>
    </w:p>
    <w:p w14:paraId="54B46078" w14:textId="77777777" w:rsidR="00EB56ED" w:rsidRPr="00F2531A" w:rsidRDefault="00EB56ED" w:rsidP="00EB56ED">
      <w:pPr>
        <w:pStyle w:val="3"/>
        <w:rPr>
          <w:rFonts w:ascii="Times New Roman" w:hAnsi="Times New Roman" w:cs="Times New Roman"/>
          <w:sz w:val="30"/>
          <w:szCs w:val="30"/>
        </w:rPr>
      </w:pPr>
      <w:r w:rsidRPr="00861E4A">
        <w:rPr>
          <w:rFonts w:ascii="Times New Roman" w:hAnsi="Times New Roman" w:cs="Times New Roman"/>
        </w:rPr>
        <w:t xml:space="preserve"> </w:t>
      </w:r>
      <w:r w:rsidRPr="00F2531A">
        <w:rPr>
          <w:rFonts w:ascii="Times New Roman" w:hAnsi="Times New Roman" w:cs="Times New Roman"/>
          <w:sz w:val="30"/>
          <w:szCs w:val="30"/>
        </w:rPr>
        <w:t>功能</w:t>
      </w:r>
      <w:r w:rsidRPr="00F2531A">
        <w:rPr>
          <w:rFonts w:ascii="Times New Roman" w:hAnsi="Times New Roman" w:cs="Times New Roman" w:hint="eastAsia"/>
          <w:sz w:val="30"/>
          <w:szCs w:val="30"/>
        </w:rPr>
        <w:t>1</w:t>
      </w:r>
    </w:p>
    <w:p w14:paraId="0B938F07" w14:textId="77777777" w:rsidR="00454ABA" w:rsidRDefault="00454ABA" w:rsidP="0045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精细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模块的类图</w:t>
      </w:r>
    </w:p>
    <w:p w14:paraId="36E2C095" w14:textId="77777777" w:rsidR="00454ABA" w:rsidRDefault="00454ABA" w:rsidP="00454ABA">
      <w:pPr>
        <w:rPr>
          <w:rFonts w:ascii="Times New Roman" w:hAnsi="Times New Roman" w:cs="Times New Roman"/>
          <w:sz w:val="24"/>
          <w:szCs w:val="24"/>
        </w:rPr>
      </w:pPr>
    </w:p>
    <w:p w14:paraId="26E5BF07" w14:textId="5C9483D2" w:rsidR="00EB56ED" w:rsidRDefault="00454ABA" w:rsidP="0045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并给出每个类的方法、属性；</w:t>
      </w:r>
    </w:p>
    <w:p w14:paraId="237678E1" w14:textId="1845A5EE" w:rsidR="00C426E5" w:rsidRDefault="004923BB" w:rsidP="00C426E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子</w:t>
      </w:r>
      <w:r w:rsidR="00C426E5">
        <w:rPr>
          <w:rFonts w:ascii="Times New Roman" w:hAnsi="Times New Roman" w:cs="Times New Roman" w:hint="eastAsia"/>
        </w:rPr>
        <w:t>功能</w:t>
      </w:r>
      <w:r w:rsidR="00D4270E">
        <w:rPr>
          <w:rFonts w:ascii="Times New Roman" w:hAnsi="Times New Roman" w:cs="Times New Roman"/>
        </w:rPr>
        <w:t>1</w:t>
      </w:r>
    </w:p>
    <w:p w14:paraId="42FB5BAD" w14:textId="5AE1177F" w:rsidR="007D025B" w:rsidRPr="007D025B" w:rsidRDefault="007D025B" w:rsidP="007D025B">
      <w:r>
        <w:rPr>
          <w:rFonts w:hint="eastAsia"/>
        </w:rPr>
        <w:t>子功能的顺序图</w:t>
      </w:r>
      <w:r w:rsidR="00412F12">
        <w:rPr>
          <w:rFonts w:hint="eastAsia"/>
        </w:rPr>
        <w:t>和简单的描述</w:t>
      </w:r>
    </w:p>
    <w:p w14:paraId="16867794" w14:textId="3371419A" w:rsidR="00132094" w:rsidRPr="00E73005" w:rsidRDefault="00132094" w:rsidP="00132094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子功能</w:t>
      </w:r>
      <w:r w:rsidR="00A649E6">
        <w:rPr>
          <w:rFonts w:ascii="Times New Roman" w:hAnsi="Times New Roman" w:cs="Times New Roman"/>
        </w:rPr>
        <w:t>2</w:t>
      </w:r>
    </w:p>
    <w:p w14:paraId="607BD5C7" w14:textId="77777777" w:rsidR="00303FF4" w:rsidRDefault="00303FF4" w:rsidP="00303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</w:t>
      </w:r>
    </w:p>
    <w:p w14:paraId="4891F4E4" w14:textId="77777777" w:rsidR="004B24C2" w:rsidRPr="00DD3B57" w:rsidRDefault="004B24C2" w:rsidP="00454ABA"/>
    <w:p w14:paraId="56DE2471" w14:textId="77777777" w:rsidR="00EB56ED" w:rsidRPr="0037404A" w:rsidRDefault="00EB56ED" w:rsidP="00EB56ED">
      <w:pPr>
        <w:pStyle w:val="3"/>
        <w:rPr>
          <w:rFonts w:ascii="Times New Roman" w:hAnsi="Times New Roman" w:cs="Times New Roman"/>
          <w:sz w:val="30"/>
          <w:szCs w:val="30"/>
        </w:rPr>
      </w:pPr>
      <w:r w:rsidRPr="0037404A">
        <w:rPr>
          <w:rFonts w:ascii="Times New Roman" w:hAnsi="Times New Roman" w:cs="Times New Roman"/>
          <w:sz w:val="30"/>
          <w:szCs w:val="30"/>
        </w:rPr>
        <w:t>功能</w:t>
      </w:r>
      <w:r w:rsidRPr="0037404A">
        <w:rPr>
          <w:rFonts w:ascii="Times New Roman" w:hAnsi="Times New Roman" w:cs="Times New Roman"/>
          <w:sz w:val="30"/>
          <w:szCs w:val="30"/>
        </w:rPr>
        <w:t>2</w:t>
      </w:r>
    </w:p>
    <w:p w14:paraId="70F345FF" w14:textId="77777777" w:rsidR="00F2446A" w:rsidRPr="00F2446A" w:rsidRDefault="00F2446A" w:rsidP="00F2446A"/>
    <w:p w14:paraId="3DE84C0B" w14:textId="77777777" w:rsidR="007B1A18" w:rsidRDefault="007B1A18" w:rsidP="007B1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</w:t>
      </w:r>
    </w:p>
    <w:p w14:paraId="16A94D26" w14:textId="77777777" w:rsidR="00F56C93" w:rsidRDefault="00F56C93" w:rsidP="00B472CF"/>
    <w:p w14:paraId="69314ED1" w14:textId="6AD1D91C" w:rsidR="00F56C93" w:rsidRPr="003125B4" w:rsidRDefault="00F56C93" w:rsidP="00F56C9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界面设计</w:t>
      </w:r>
    </w:p>
    <w:p w14:paraId="0AF1FCF3" w14:textId="5962BFA1" w:rsidR="00FC0301" w:rsidRDefault="00864FE2" w:rsidP="00B47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仅给出几类界面设计即可，最好用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TML</w:t>
      </w:r>
      <w:r>
        <w:rPr>
          <w:rFonts w:ascii="Times New Roman" w:hAnsi="Times New Roman" w:cs="Times New Roman" w:hint="eastAsia"/>
        </w:rPr>
        <w:t>设计。</w:t>
      </w:r>
    </w:p>
    <w:p w14:paraId="02E7CD15" w14:textId="600AA747" w:rsidR="007F422D" w:rsidRDefault="00F942FE" w:rsidP="007F422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非功能</w:t>
      </w:r>
      <w:r w:rsidR="007F422D">
        <w:rPr>
          <w:rFonts w:ascii="Times New Roman" w:hAnsi="Times New Roman" w:cs="Times New Roman" w:hint="eastAsia"/>
        </w:rPr>
        <w:t>设计</w:t>
      </w:r>
    </w:p>
    <w:p w14:paraId="13C03137" w14:textId="4F2CC1AD" w:rsidR="007B1E26" w:rsidRDefault="007B1E26" w:rsidP="007B1E26"/>
    <w:p w14:paraId="3C5E7169" w14:textId="7860A62F" w:rsidR="00180CE2" w:rsidRDefault="00683311" w:rsidP="00B472CF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数据库</w:t>
      </w:r>
      <w:r w:rsidR="000B6A81">
        <w:rPr>
          <w:rFonts w:ascii="Times New Roman" w:hAnsi="Times New Roman" w:cs="Times New Roman" w:hint="eastAsia"/>
          <w:sz w:val="36"/>
          <w:szCs w:val="36"/>
        </w:rPr>
        <w:t>设计</w:t>
      </w:r>
    </w:p>
    <w:p w14:paraId="1F727895" w14:textId="073D87B0" w:rsidR="00971783" w:rsidRPr="003125B4" w:rsidRDefault="00DE3C8E" w:rsidP="0097178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逻辑建模</w:t>
      </w:r>
    </w:p>
    <w:p w14:paraId="2ED43E9A" w14:textId="292BAA7D" w:rsidR="00971783" w:rsidRPr="00971783" w:rsidRDefault="009C197E" w:rsidP="00971783">
      <w:r>
        <w:rPr>
          <w:rFonts w:hint="eastAsia"/>
        </w:rPr>
        <w:t>给出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r w:rsidR="00AA16B2">
        <w:rPr>
          <w:rFonts w:hint="eastAsia"/>
        </w:rPr>
        <w:t>和说明</w:t>
      </w:r>
    </w:p>
    <w:p w14:paraId="39416A5C" w14:textId="1868F6EF" w:rsidR="00FC0301" w:rsidRPr="003125B4" w:rsidRDefault="000E7197" w:rsidP="00FC030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数据库</w:t>
      </w:r>
      <w:r w:rsidR="00FC0301">
        <w:rPr>
          <w:rFonts w:ascii="Times New Roman" w:hAnsi="Times New Roman" w:cs="Times New Roman" w:hint="eastAsia"/>
        </w:rPr>
        <w:t>设计</w:t>
      </w:r>
    </w:p>
    <w:p w14:paraId="07465AB7" w14:textId="6D3CBC83" w:rsidR="00FC0301" w:rsidRDefault="000E74DE" w:rsidP="00B472CF">
      <w:r>
        <w:rPr>
          <w:rFonts w:hint="eastAsia"/>
        </w:rPr>
        <w:t>并给出数据库表的设计</w:t>
      </w:r>
    </w:p>
    <w:p w14:paraId="479F9AC8" w14:textId="5101C325" w:rsidR="00BC2ABD" w:rsidRDefault="00BC2ABD" w:rsidP="00B472CF"/>
    <w:p w14:paraId="1317258F" w14:textId="77777777" w:rsidR="00BC2ABD" w:rsidRDefault="00BC2ABD" w:rsidP="00BC2ABD">
      <w:r>
        <w:rPr>
          <w:rFonts w:hint="eastAsia"/>
        </w:rPr>
        <w:t>表设计模板</w:t>
      </w:r>
    </w:p>
    <w:p w14:paraId="7A08A66D" w14:textId="77777777" w:rsidR="00BC2ABD" w:rsidRDefault="00BC2ABD" w:rsidP="00BC2AB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2ABD" w14:paraId="3F1370B9" w14:textId="77777777" w:rsidTr="002877B8">
        <w:tc>
          <w:tcPr>
            <w:tcW w:w="1382" w:type="dxa"/>
            <w:shd w:val="clear" w:color="auto" w:fill="D9D9D9" w:themeFill="background1" w:themeFillShade="D9"/>
          </w:tcPr>
          <w:p w14:paraId="38E5AEBE" w14:textId="77777777" w:rsidR="00BC2ABD" w:rsidRPr="00685377" w:rsidRDefault="00BC2ABD" w:rsidP="002877B8">
            <w:pPr>
              <w:jc w:val="center"/>
              <w:rPr>
                <w:color w:val="000000" w:themeColor="text1"/>
              </w:rPr>
            </w:pPr>
            <w:r w:rsidRPr="00685377">
              <w:rPr>
                <w:rFonts w:hint="eastAsia"/>
                <w:color w:val="000000" w:themeColor="text1"/>
              </w:rPr>
              <w:t>表字段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E6D6E56" w14:textId="77777777" w:rsidR="00BC2ABD" w:rsidRPr="00685377" w:rsidRDefault="00BC2ABD" w:rsidP="002877B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272EC5BD" w14:textId="77777777" w:rsidR="00BC2ABD" w:rsidRPr="00685377" w:rsidRDefault="00BC2ABD" w:rsidP="002877B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长度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4864BE19" w14:textId="77777777" w:rsidR="00BC2ABD" w:rsidRPr="00685377" w:rsidRDefault="00BC2ABD" w:rsidP="002877B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是否为空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BDDA823" w14:textId="77777777" w:rsidR="00BC2ABD" w:rsidRPr="00685377" w:rsidRDefault="00BC2ABD" w:rsidP="002877B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6188257F" w14:textId="77777777" w:rsidR="00BC2ABD" w:rsidRPr="00685377" w:rsidRDefault="00BC2ABD" w:rsidP="002877B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</w:tr>
      <w:tr w:rsidR="00BC2ABD" w14:paraId="6EBC9C96" w14:textId="77777777" w:rsidTr="002877B8">
        <w:tc>
          <w:tcPr>
            <w:tcW w:w="1382" w:type="dxa"/>
          </w:tcPr>
          <w:p w14:paraId="67D83F26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382" w:type="dxa"/>
          </w:tcPr>
          <w:p w14:paraId="6DFB7BC1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63C78AFB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792BA05D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9B4002E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14:paraId="2977A9DF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C2ABD" w14:paraId="616415CE" w14:textId="77777777" w:rsidTr="002877B8">
        <w:tc>
          <w:tcPr>
            <w:tcW w:w="1382" w:type="dxa"/>
          </w:tcPr>
          <w:p w14:paraId="54D018C2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382" w:type="dxa"/>
          </w:tcPr>
          <w:p w14:paraId="4E52A477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537C48D7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14:paraId="62033140" w14:textId="77777777" w:rsidR="00BC2ABD" w:rsidRDefault="00BC2ABD" w:rsidP="002877B8">
            <w:pPr>
              <w:jc w:val="center"/>
            </w:pPr>
          </w:p>
        </w:tc>
        <w:tc>
          <w:tcPr>
            <w:tcW w:w="1383" w:type="dxa"/>
          </w:tcPr>
          <w:p w14:paraId="2F855997" w14:textId="77777777" w:rsidR="00BC2ABD" w:rsidRDefault="00BC2ABD" w:rsidP="002877B8">
            <w:pPr>
              <w:jc w:val="center"/>
            </w:pPr>
          </w:p>
        </w:tc>
        <w:tc>
          <w:tcPr>
            <w:tcW w:w="1383" w:type="dxa"/>
          </w:tcPr>
          <w:p w14:paraId="29CABA91" w14:textId="77777777" w:rsidR="00BC2ABD" w:rsidRDefault="00BC2ABD" w:rsidP="002877B8">
            <w:pPr>
              <w:jc w:val="center"/>
            </w:pPr>
            <w:r>
              <w:rPr>
                <w:rFonts w:hint="eastAsia"/>
              </w:rPr>
              <w:t>用户地址</w:t>
            </w:r>
          </w:p>
        </w:tc>
      </w:tr>
    </w:tbl>
    <w:p w14:paraId="57A56477" w14:textId="77777777" w:rsidR="00BC2ABD" w:rsidRPr="001A7261" w:rsidRDefault="00BC2ABD" w:rsidP="00BC2ABD"/>
    <w:p w14:paraId="07014121" w14:textId="59BE5548" w:rsidR="0078709C" w:rsidRDefault="0080051E" w:rsidP="0078709C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系统实现</w:t>
      </w:r>
    </w:p>
    <w:p w14:paraId="111D378A" w14:textId="6FC48A83" w:rsidR="00B109E3" w:rsidRDefault="00D529A5" w:rsidP="00B109E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系统配置</w:t>
      </w:r>
    </w:p>
    <w:p w14:paraId="49C9BC50" w14:textId="061E580A" w:rsidR="007D7AE1" w:rsidRDefault="00CB05DF" w:rsidP="007D7AE1">
      <w:r>
        <w:rPr>
          <w:rFonts w:hint="eastAsia"/>
        </w:rPr>
        <w:t>给出系统的实现代码截图、需要的主要配置等</w:t>
      </w:r>
    </w:p>
    <w:p w14:paraId="3FE45B1D" w14:textId="6AA88A79" w:rsidR="007D7AE1" w:rsidRPr="003125B4" w:rsidRDefault="00450548" w:rsidP="007D7AE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系统主页面</w:t>
      </w:r>
    </w:p>
    <w:p w14:paraId="48D8CAAE" w14:textId="70F0357B" w:rsidR="007D7AE1" w:rsidRDefault="00373641" w:rsidP="007D7AE1">
      <w:r>
        <w:rPr>
          <w:rFonts w:hint="eastAsia"/>
        </w:rPr>
        <w:t>给出系统实现的主页面</w:t>
      </w:r>
    </w:p>
    <w:p w14:paraId="75DA88BD" w14:textId="21F8C32E" w:rsidR="0080051E" w:rsidRDefault="000F341B" w:rsidP="0080051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功能实现</w:t>
      </w:r>
    </w:p>
    <w:p w14:paraId="5F648331" w14:textId="3445EC9D" w:rsidR="000C6E0C" w:rsidRPr="000C6E0C" w:rsidRDefault="000C6E0C" w:rsidP="000C6E0C">
      <w:r>
        <w:rPr>
          <w:rFonts w:hint="eastAsia"/>
        </w:rPr>
        <w:t>列出主要功能的实现</w:t>
      </w:r>
    </w:p>
    <w:p w14:paraId="53FA375E" w14:textId="0278F3E9" w:rsidR="00EB6EA0" w:rsidRDefault="00EB6EA0" w:rsidP="00EB6EA0">
      <w:pPr>
        <w:pStyle w:val="3"/>
        <w:rPr>
          <w:rFonts w:ascii="Times New Roman" w:hAnsi="Times New Roman" w:cs="Times New Roman"/>
          <w:sz w:val="30"/>
          <w:szCs w:val="30"/>
        </w:rPr>
      </w:pPr>
      <w:r w:rsidRPr="0037404A">
        <w:rPr>
          <w:rFonts w:ascii="Times New Roman" w:hAnsi="Times New Roman" w:cs="Times New Roman"/>
          <w:sz w:val="30"/>
          <w:szCs w:val="30"/>
        </w:rPr>
        <w:t>功能</w:t>
      </w:r>
      <w:r w:rsidR="00E50537">
        <w:rPr>
          <w:rFonts w:ascii="Times New Roman" w:hAnsi="Times New Roman" w:cs="Times New Roman"/>
          <w:sz w:val="30"/>
          <w:szCs w:val="30"/>
        </w:rPr>
        <w:t>1</w:t>
      </w:r>
    </w:p>
    <w:p w14:paraId="7531F381" w14:textId="60682990" w:rsidR="000C6E0C" w:rsidRPr="000C6E0C" w:rsidRDefault="000C6E0C" w:rsidP="000C6E0C">
      <w:r>
        <w:rPr>
          <w:rFonts w:hint="eastAsia"/>
        </w:rPr>
        <w:t>给出功能的实现界面（有数据），以及功能说明。仅特别需要的情况下，给出功能的一点实现代码</w:t>
      </w:r>
    </w:p>
    <w:p w14:paraId="60C34A1D" w14:textId="0FBA2F8D" w:rsidR="00766217" w:rsidRDefault="00EB6EA0" w:rsidP="00E50537">
      <w:pPr>
        <w:pStyle w:val="3"/>
        <w:rPr>
          <w:rFonts w:ascii="Times New Roman" w:hAnsi="Times New Roman" w:cs="Times New Roman"/>
          <w:sz w:val="30"/>
          <w:szCs w:val="30"/>
        </w:rPr>
      </w:pPr>
      <w:r w:rsidRPr="0037404A">
        <w:rPr>
          <w:rFonts w:ascii="Times New Roman" w:hAnsi="Times New Roman" w:cs="Times New Roman"/>
          <w:sz w:val="30"/>
          <w:szCs w:val="30"/>
        </w:rPr>
        <w:lastRenderedPageBreak/>
        <w:t>功能</w:t>
      </w:r>
      <w:r w:rsidR="00E50537">
        <w:rPr>
          <w:rFonts w:ascii="Times New Roman" w:hAnsi="Times New Roman" w:cs="Times New Roman"/>
          <w:sz w:val="30"/>
          <w:szCs w:val="30"/>
        </w:rPr>
        <w:t>2</w:t>
      </w:r>
    </w:p>
    <w:p w14:paraId="74BEFA47" w14:textId="77777777" w:rsidR="00E50537" w:rsidRPr="00E50537" w:rsidRDefault="00E50537" w:rsidP="00E50537"/>
    <w:p w14:paraId="5E5D367C" w14:textId="77777777" w:rsidR="00C5181F" w:rsidRDefault="00C5181F" w:rsidP="00C51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</w:t>
      </w:r>
    </w:p>
    <w:p w14:paraId="4BA85023" w14:textId="2A78F3A6" w:rsidR="00BC2ABD" w:rsidRDefault="00BC2ABD" w:rsidP="00B472CF"/>
    <w:p w14:paraId="76ED6D7B" w14:textId="15EA2502" w:rsidR="00244DD3" w:rsidRDefault="00244DD3" w:rsidP="00244DD3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系统</w:t>
      </w:r>
      <w:r w:rsidR="00D3241F">
        <w:rPr>
          <w:rFonts w:ascii="Times New Roman" w:hAnsi="Times New Roman" w:cs="Times New Roman" w:hint="eastAsia"/>
          <w:sz w:val="36"/>
          <w:szCs w:val="36"/>
        </w:rPr>
        <w:t>测试</w:t>
      </w:r>
    </w:p>
    <w:p w14:paraId="7D27F5C0" w14:textId="4ACF42E6" w:rsidR="00B9789E" w:rsidRDefault="009A5839" w:rsidP="00B472CF">
      <w:r>
        <w:rPr>
          <w:rFonts w:hint="eastAsia"/>
        </w:rPr>
        <w:t>简单给出写测试用例，测试效果说明</w:t>
      </w:r>
    </w:p>
    <w:p w14:paraId="3418B30C" w14:textId="77777777" w:rsidR="00887180" w:rsidRDefault="00467158" w:rsidP="00887180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任务分工</w:t>
      </w:r>
    </w:p>
    <w:p w14:paraId="0D8E49E3" w14:textId="31A527A0" w:rsidR="00F417D7" w:rsidRDefault="00F417D7" w:rsidP="00F417D7">
      <w:r>
        <w:rPr>
          <w:rFonts w:hint="eastAsia"/>
        </w:rPr>
        <w:t>请各组详细给出此次报告的每个成员任务分工，贡献率</w:t>
      </w:r>
      <w:r w:rsidR="00AB1BC9">
        <w:rPr>
          <w:rFonts w:hint="eastAsia"/>
        </w:rPr>
        <w:t>(</w:t>
      </w:r>
      <w:r w:rsidR="00AB1BC9">
        <w:rPr>
          <w:rFonts w:hint="eastAsia"/>
        </w:rPr>
        <w:t>组成员加起来</w:t>
      </w:r>
      <w:r w:rsidR="00AB1BC9">
        <w:rPr>
          <w:rFonts w:hint="eastAsia"/>
        </w:rPr>
        <w:t>1</w:t>
      </w:r>
      <w:r w:rsidR="00AB1BC9">
        <w:t>00%)</w:t>
      </w:r>
      <w:r>
        <w:rPr>
          <w:rFonts w:hint="eastAsia"/>
        </w:rPr>
        <w:t>；</w:t>
      </w:r>
    </w:p>
    <w:p w14:paraId="329997B2" w14:textId="77777777" w:rsidR="00AA28D3" w:rsidRPr="00F417D7" w:rsidRDefault="00AA28D3" w:rsidP="00AA28D3"/>
    <w:p w14:paraId="495D5451" w14:textId="77777777" w:rsidR="001423BF" w:rsidRDefault="00A17BB3" w:rsidP="001423BF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总结和体会</w:t>
      </w:r>
    </w:p>
    <w:p w14:paraId="1C787A4D" w14:textId="77777777" w:rsidR="001423BF" w:rsidRPr="00AA28D3" w:rsidRDefault="001423BF" w:rsidP="00AA28D3"/>
    <w:sectPr w:rsidR="001423BF" w:rsidRPr="00AA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822C" w14:textId="77777777" w:rsidR="00001919" w:rsidRDefault="00001919" w:rsidP="00F305E2">
      <w:r>
        <w:separator/>
      </w:r>
    </w:p>
  </w:endnote>
  <w:endnote w:type="continuationSeparator" w:id="0">
    <w:p w14:paraId="0ED86194" w14:textId="77777777" w:rsidR="00001919" w:rsidRDefault="00001919" w:rsidP="00F3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B3D4" w14:textId="77777777" w:rsidR="00001919" w:rsidRDefault="00001919" w:rsidP="00F305E2">
      <w:r>
        <w:separator/>
      </w:r>
    </w:p>
  </w:footnote>
  <w:footnote w:type="continuationSeparator" w:id="0">
    <w:p w14:paraId="39471AD8" w14:textId="77777777" w:rsidR="00001919" w:rsidRDefault="00001919" w:rsidP="00F3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D39F8B"/>
    <w:multiLevelType w:val="multilevel"/>
    <w:tmpl w:val="AFD39F8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B3019980"/>
    <w:multiLevelType w:val="multilevel"/>
    <w:tmpl w:val="B301998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BB317CD8"/>
    <w:multiLevelType w:val="multilevel"/>
    <w:tmpl w:val="BB317CD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BD7E9F90"/>
    <w:multiLevelType w:val="multilevel"/>
    <w:tmpl w:val="BD7E9F9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C26A3AED"/>
    <w:multiLevelType w:val="multilevel"/>
    <w:tmpl w:val="C26A3AE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C77231F8"/>
    <w:multiLevelType w:val="multilevel"/>
    <w:tmpl w:val="C77231F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D378EBB9"/>
    <w:multiLevelType w:val="multilevel"/>
    <w:tmpl w:val="D378EBB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E39A9DB8"/>
    <w:multiLevelType w:val="multilevel"/>
    <w:tmpl w:val="E39A9DB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235DC0"/>
    <w:multiLevelType w:val="multilevel"/>
    <w:tmpl w:val="00235DC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7532B3B"/>
    <w:multiLevelType w:val="multilevel"/>
    <w:tmpl w:val="07532B3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3C49C3"/>
    <w:multiLevelType w:val="multilevel"/>
    <w:tmpl w:val="0B3C49C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26ABAD"/>
    <w:multiLevelType w:val="multilevel"/>
    <w:tmpl w:val="1A26ABA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9EBF9"/>
    <w:multiLevelType w:val="multilevel"/>
    <w:tmpl w:val="21C9EBF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69C0E0"/>
    <w:multiLevelType w:val="multilevel"/>
    <w:tmpl w:val="2369C0E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94DA75"/>
    <w:multiLevelType w:val="multilevel"/>
    <w:tmpl w:val="3994DA7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EE9B09"/>
    <w:multiLevelType w:val="multilevel"/>
    <w:tmpl w:val="3BEE9B0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D36EF7"/>
    <w:multiLevelType w:val="hybridMultilevel"/>
    <w:tmpl w:val="59627DE2"/>
    <w:lvl w:ilvl="0" w:tplc="F16E8CF6">
      <w:start w:val="1"/>
      <w:numFmt w:val="japaneseCounting"/>
      <w:lvlText w:val="第%1章"/>
      <w:lvlJc w:val="left"/>
      <w:pPr>
        <w:ind w:left="1116" w:hanging="1116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19E727"/>
    <w:multiLevelType w:val="multilevel"/>
    <w:tmpl w:val="4F19E72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7A3582"/>
    <w:multiLevelType w:val="multilevel"/>
    <w:tmpl w:val="507A358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50434E"/>
    <w:multiLevelType w:val="multilevel"/>
    <w:tmpl w:val="5850434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65DD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268202932">
    <w:abstractNumId w:val="16"/>
  </w:num>
  <w:num w:numId="2" w16cid:durableId="2078090737">
    <w:abstractNumId w:val="19"/>
  </w:num>
  <w:num w:numId="3" w16cid:durableId="1611426993">
    <w:abstractNumId w:val="9"/>
  </w:num>
  <w:num w:numId="4" w16cid:durableId="1037395007">
    <w:abstractNumId w:val="8"/>
  </w:num>
  <w:num w:numId="5" w16cid:durableId="1043018283">
    <w:abstractNumId w:val="18"/>
  </w:num>
  <w:num w:numId="6" w16cid:durableId="292832564">
    <w:abstractNumId w:val="1"/>
  </w:num>
  <w:num w:numId="7" w16cid:durableId="475494350">
    <w:abstractNumId w:val="12"/>
  </w:num>
  <w:num w:numId="8" w16cid:durableId="2094012886">
    <w:abstractNumId w:val="17"/>
  </w:num>
  <w:num w:numId="9" w16cid:durableId="236863060">
    <w:abstractNumId w:val="0"/>
  </w:num>
  <w:num w:numId="10" w16cid:durableId="1585845925">
    <w:abstractNumId w:val="3"/>
  </w:num>
  <w:num w:numId="11" w16cid:durableId="2006976268">
    <w:abstractNumId w:val="14"/>
  </w:num>
  <w:num w:numId="12" w16cid:durableId="899629635">
    <w:abstractNumId w:val="13"/>
  </w:num>
  <w:num w:numId="13" w16cid:durableId="440613474">
    <w:abstractNumId w:val="7"/>
  </w:num>
  <w:num w:numId="14" w16cid:durableId="1932469651">
    <w:abstractNumId w:val="6"/>
  </w:num>
  <w:num w:numId="15" w16cid:durableId="153885741">
    <w:abstractNumId w:val="15"/>
  </w:num>
  <w:num w:numId="16" w16cid:durableId="89854417">
    <w:abstractNumId w:val="2"/>
  </w:num>
  <w:num w:numId="17" w16cid:durableId="1698265166">
    <w:abstractNumId w:val="11"/>
  </w:num>
  <w:num w:numId="18" w16cid:durableId="1230842580">
    <w:abstractNumId w:val="4"/>
  </w:num>
  <w:num w:numId="19" w16cid:durableId="320549174">
    <w:abstractNumId w:val="5"/>
  </w:num>
  <w:num w:numId="20" w16cid:durableId="694429519">
    <w:abstractNumId w:val="10"/>
  </w:num>
  <w:num w:numId="21" w16cid:durableId="5843433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6E"/>
    <w:rsid w:val="00001919"/>
    <w:rsid w:val="000033BD"/>
    <w:rsid w:val="00026B10"/>
    <w:rsid w:val="0006272A"/>
    <w:rsid w:val="0006477F"/>
    <w:rsid w:val="00083666"/>
    <w:rsid w:val="0009006E"/>
    <w:rsid w:val="000A1CE1"/>
    <w:rsid w:val="000A578E"/>
    <w:rsid w:val="000B038A"/>
    <w:rsid w:val="000B2F3F"/>
    <w:rsid w:val="000B6A81"/>
    <w:rsid w:val="000C6E0C"/>
    <w:rsid w:val="000D1ED5"/>
    <w:rsid w:val="000E1506"/>
    <w:rsid w:val="000E211A"/>
    <w:rsid w:val="000E4ADF"/>
    <w:rsid w:val="000E7197"/>
    <w:rsid w:val="000E74DE"/>
    <w:rsid w:val="000F341B"/>
    <w:rsid w:val="0012607E"/>
    <w:rsid w:val="00132094"/>
    <w:rsid w:val="0013794E"/>
    <w:rsid w:val="001423BF"/>
    <w:rsid w:val="00145BE8"/>
    <w:rsid w:val="001471E9"/>
    <w:rsid w:val="0014786C"/>
    <w:rsid w:val="00180CE2"/>
    <w:rsid w:val="00182715"/>
    <w:rsid w:val="00186DA5"/>
    <w:rsid w:val="001D5CDA"/>
    <w:rsid w:val="001D6508"/>
    <w:rsid w:val="001F141B"/>
    <w:rsid w:val="001F2E83"/>
    <w:rsid w:val="001F44CF"/>
    <w:rsid w:val="00200CAE"/>
    <w:rsid w:val="00210CF0"/>
    <w:rsid w:val="00227D27"/>
    <w:rsid w:val="00230222"/>
    <w:rsid w:val="00244DD3"/>
    <w:rsid w:val="00254A24"/>
    <w:rsid w:val="002601F5"/>
    <w:rsid w:val="00262872"/>
    <w:rsid w:val="00264B2F"/>
    <w:rsid w:val="00286BF0"/>
    <w:rsid w:val="00290C87"/>
    <w:rsid w:val="002B5246"/>
    <w:rsid w:val="002D1AB1"/>
    <w:rsid w:val="002D36CE"/>
    <w:rsid w:val="002D4C7A"/>
    <w:rsid w:val="002F4C8E"/>
    <w:rsid w:val="002F6A9D"/>
    <w:rsid w:val="00303FF4"/>
    <w:rsid w:val="00310BA7"/>
    <w:rsid w:val="00311EF2"/>
    <w:rsid w:val="003125B4"/>
    <w:rsid w:val="00330549"/>
    <w:rsid w:val="00355FE5"/>
    <w:rsid w:val="00363E5C"/>
    <w:rsid w:val="00367AE1"/>
    <w:rsid w:val="00373641"/>
    <w:rsid w:val="0037404A"/>
    <w:rsid w:val="00376433"/>
    <w:rsid w:val="003C0E68"/>
    <w:rsid w:val="003D64D9"/>
    <w:rsid w:val="003F3E55"/>
    <w:rsid w:val="004049B1"/>
    <w:rsid w:val="00412F12"/>
    <w:rsid w:val="004145E9"/>
    <w:rsid w:val="00420F93"/>
    <w:rsid w:val="00422729"/>
    <w:rsid w:val="004247D8"/>
    <w:rsid w:val="004325F6"/>
    <w:rsid w:val="0044449A"/>
    <w:rsid w:val="00450548"/>
    <w:rsid w:val="00451285"/>
    <w:rsid w:val="00454ABA"/>
    <w:rsid w:val="00467158"/>
    <w:rsid w:val="0047220A"/>
    <w:rsid w:val="00474ECE"/>
    <w:rsid w:val="004923BB"/>
    <w:rsid w:val="004A3267"/>
    <w:rsid w:val="004B24C2"/>
    <w:rsid w:val="004C0094"/>
    <w:rsid w:val="004C34B0"/>
    <w:rsid w:val="004D0E83"/>
    <w:rsid w:val="004E1C62"/>
    <w:rsid w:val="004F4532"/>
    <w:rsid w:val="00504A95"/>
    <w:rsid w:val="0051020D"/>
    <w:rsid w:val="00510BB7"/>
    <w:rsid w:val="005112B9"/>
    <w:rsid w:val="005167C0"/>
    <w:rsid w:val="00523D3A"/>
    <w:rsid w:val="005305AD"/>
    <w:rsid w:val="00532A32"/>
    <w:rsid w:val="00533C0B"/>
    <w:rsid w:val="00572796"/>
    <w:rsid w:val="005850BE"/>
    <w:rsid w:val="005A3AFA"/>
    <w:rsid w:val="005D75A2"/>
    <w:rsid w:val="005F2191"/>
    <w:rsid w:val="00621B0A"/>
    <w:rsid w:val="00647B42"/>
    <w:rsid w:val="006545FD"/>
    <w:rsid w:val="006555DA"/>
    <w:rsid w:val="0065679A"/>
    <w:rsid w:val="00661D36"/>
    <w:rsid w:val="00666833"/>
    <w:rsid w:val="00677D1A"/>
    <w:rsid w:val="006809D1"/>
    <w:rsid w:val="00683311"/>
    <w:rsid w:val="006A261F"/>
    <w:rsid w:val="006C20E8"/>
    <w:rsid w:val="006C658A"/>
    <w:rsid w:val="006D0991"/>
    <w:rsid w:val="006D1307"/>
    <w:rsid w:val="006E38CF"/>
    <w:rsid w:val="006F0872"/>
    <w:rsid w:val="00703DC8"/>
    <w:rsid w:val="0070768C"/>
    <w:rsid w:val="007117C5"/>
    <w:rsid w:val="007304B4"/>
    <w:rsid w:val="007537D0"/>
    <w:rsid w:val="00764B9A"/>
    <w:rsid w:val="00766217"/>
    <w:rsid w:val="00767EFB"/>
    <w:rsid w:val="00780AC4"/>
    <w:rsid w:val="00781B48"/>
    <w:rsid w:val="0078709C"/>
    <w:rsid w:val="007A3EC4"/>
    <w:rsid w:val="007B1A18"/>
    <w:rsid w:val="007B1E26"/>
    <w:rsid w:val="007B5146"/>
    <w:rsid w:val="007D025B"/>
    <w:rsid w:val="007D75AC"/>
    <w:rsid w:val="007D7AE1"/>
    <w:rsid w:val="007E638A"/>
    <w:rsid w:val="007F07F6"/>
    <w:rsid w:val="007F1724"/>
    <w:rsid w:val="007F422D"/>
    <w:rsid w:val="0080051E"/>
    <w:rsid w:val="0081074C"/>
    <w:rsid w:val="008111DB"/>
    <w:rsid w:val="008125BE"/>
    <w:rsid w:val="00823074"/>
    <w:rsid w:val="008334C6"/>
    <w:rsid w:val="008403B5"/>
    <w:rsid w:val="00852516"/>
    <w:rsid w:val="00861E4A"/>
    <w:rsid w:val="008629F0"/>
    <w:rsid w:val="0086410A"/>
    <w:rsid w:val="00864FE2"/>
    <w:rsid w:val="00883D37"/>
    <w:rsid w:val="008861F1"/>
    <w:rsid w:val="00887180"/>
    <w:rsid w:val="00894F37"/>
    <w:rsid w:val="00896407"/>
    <w:rsid w:val="0089683C"/>
    <w:rsid w:val="008A4723"/>
    <w:rsid w:val="008D1819"/>
    <w:rsid w:val="008E04A7"/>
    <w:rsid w:val="008F0DF1"/>
    <w:rsid w:val="009058A6"/>
    <w:rsid w:val="0092641A"/>
    <w:rsid w:val="00945C89"/>
    <w:rsid w:val="009679F6"/>
    <w:rsid w:val="00971783"/>
    <w:rsid w:val="009724CA"/>
    <w:rsid w:val="009A5839"/>
    <w:rsid w:val="009C197E"/>
    <w:rsid w:val="009C268B"/>
    <w:rsid w:val="009C7270"/>
    <w:rsid w:val="009E1C17"/>
    <w:rsid w:val="009E504E"/>
    <w:rsid w:val="009E7257"/>
    <w:rsid w:val="00A17BB3"/>
    <w:rsid w:val="00A26F28"/>
    <w:rsid w:val="00A44131"/>
    <w:rsid w:val="00A536BE"/>
    <w:rsid w:val="00A55E5F"/>
    <w:rsid w:val="00A62500"/>
    <w:rsid w:val="00A649E6"/>
    <w:rsid w:val="00A707F4"/>
    <w:rsid w:val="00A93612"/>
    <w:rsid w:val="00A95228"/>
    <w:rsid w:val="00AA1627"/>
    <w:rsid w:val="00AA16B2"/>
    <w:rsid w:val="00AA28D3"/>
    <w:rsid w:val="00AB1BC9"/>
    <w:rsid w:val="00AE4021"/>
    <w:rsid w:val="00AF1386"/>
    <w:rsid w:val="00B109E3"/>
    <w:rsid w:val="00B11EE0"/>
    <w:rsid w:val="00B174E5"/>
    <w:rsid w:val="00B341F1"/>
    <w:rsid w:val="00B34DED"/>
    <w:rsid w:val="00B46FC9"/>
    <w:rsid w:val="00B472CF"/>
    <w:rsid w:val="00B50654"/>
    <w:rsid w:val="00B52B96"/>
    <w:rsid w:val="00B57A46"/>
    <w:rsid w:val="00B715E3"/>
    <w:rsid w:val="00B772A3"/>
    <w:rsid w:val="00B83903"/>
    <w:rsid w:val="00B9045F"/>
    <w:rsid w:val="00B90CEC"/>
    <w:rsid w:val="00B9789E"/>
    <w:rsid w:val="00BA4109"/>
    <w:rsid w:val="00BA4A31"/>
    <w:rsid w:val="00BA744F"/>
    <w:rsid w:val="00BB2EE5"/>
    <w:rsid w:val="00BB549C"/>
    <w:rsid w:val="00BC2ABD"/>
    <w:rsid w:val="00BF292F"/>
    <w:rsid w:val="00C26E9D"/>
    <w:rsid w:val="00C3013F"/>
    <w:rsid w:val="00C31127"/>
    <w:rsid w:val="00C364C1"/>
    <w:rsid w:val="00C42219"/>
    <w:rsid w:val="00C426E5"/>
    <w:rsid w:val="00C51596"/>
    <w:rsid w:val="00C5181F"/>
    <w:rsid w:val="00C643EB"/>
    <w:rsid w:val="00C91398"/>
    <w:rsid w:val="00CB05DF"/>
    <w:rsid w:val="00CB07BC"/>
    <w:rsid w:val="00CB1E13"/>
    <w:rsid w:val="00CE04F1"/>
    <w:rsid w:val="00D061D1"/>
    <w:rsid w:val="00D2171B"/>
    <w:rsid w:val="00D2302B"/>
    <w:rsid w:val="00D3241F"/>
    <w:rsid w:val="00D4270E"/>
    <w:rsid w:val="00D529A5"/>
    <w:rsid w:val="00D57BA6"/>
    <w:rsid w:val="00D67B0F"/>
    <w:rsid w:val="00D74C4F"/>
    <w:rsid w:val="00DA1DDC"/>
    <w:rsid w:val="00DA4500"/>
    <w:rsid w:val="00DB500D"/>
    <w:rsid w:val="00DC00B9"/>
    <w:rsid w:val="00DC1F67"/>
    <w:rsid w:val="00DD2DA1"/>
    <w:rsid w:val="00DD3B57"/>
    <w:rsid w:val="00DE3C8E"/>
    <w:rsid w:val="00DE59CC"/>
    <w:rsid w:val="00DE6BC9"/>
    <w:rsid w:val="00DF736D"/>
    <w:rsid w:val="00E05B5E"/>
    <w:rsid w:val="00E068E0"/>
    <w:rsid w:val="00E12D48"/>
    <w:rsid w:val="00E1438B"/>
    <w:rsid w:val="00E43187"/>
    <w:rsid w:val="00E50537"/>
    <w:rsid w:val="00E54E21"/>
    <w:rsid w:val="00E560B9"/>
    <w:rsid w:val="00E73005"/>
    <w:rsid w:val="00E74554"/>
    <w:rsid w:val="00EA0061"/>
    <w:rsid w:val="00EA0929"/>
    <w:rsid w:val="00EA45EB"/>
    <w:rsid w:val="00EB56ED"/>
    <w:rsid w:val="00EB66E7"/>
    <w:rsid w:val="00EB6EA0"/>
    <w:rsid w:val="00EC4BFE"/>
    <w:rsid w:val="00ED3029"/>
    <w:rsid w:val="00ED507E"/>
    <w:rsid w:val="00EF3E5B"/>
    <w:rsid w:val="00F00985"/>
    <w:rsid w:val="00F04E04"/>
    <w:rsid w:val="00F1328C"/>
    <w:rsid w:val="00F2446A"/>
    <w:rsid w:val="00F2531A"/>
    <w:rsid w:val="00F305E2"/>
    <w:rsid w:val="00F350AC"/>
    <w:rsid w:val="00F417D7"/>
    <w:rsid w:val="00F472F3"/>
    <w:rsid w:val="00F56C93"/>
    <w:rsid w:val="00F60AAF"/>
    <w:rsid w:val="00F8409E"/>
    <w:rsid w:val="00F92B75"/>
    <w:rsid w:val="00F940C3"/>
    <w:rsid w:val="00F942FE"/>
    <w:rsid w:val="00F9723E"/>
    <w:rsid w:val="00FA54B4"/>
    <w:rsid w:val="00FA700A"/>
    <w:rsid w:val="00FB033D"/>
    <w:rsid w:val="00FC0301"/>
    <w:rsid w:val="00FD5141"/>
    <w:rsid w:val="00FE6073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9F5E6"/>
  <w15:docId w15:val="{916F9A46-E11B-48C0-9537-AD2D8BE3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9F6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9F6"/>
    <w:pPr>
      <w:keepNext/>
      <w:keepLines/>
      <w:numPr>
        <w:ilvl w:val="1"/>
        <w:numId w:val="2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79F6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79F6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9F6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9F6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9F6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9F6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9F6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5D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55DA"/>
    <w:rPr>
      <w:sz w:val="18"/>
      <w:szCs w:val="18"/>
    </w:rPr>
  </w:style>
  <w:style w:type="paragraph" w:styleId="a5">
    <w:name w:val="List Paragraph"/>
    <w:basedOn w:val="a"/>
    <w:uiPriority w:val="34"/>
    <w:qFormat/>
    <w:rsid w:val="00A707F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679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7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79F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79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79F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79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79F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79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79F6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BC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305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05E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30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aching\&#23398;&#26399;&#25945;&#23398;\2022-2023(&#19968;)\&#12298;&#36719;&#20214;&#24037;&#31243;&#12299;&#38754;&#21521;&#23545;&#35937;&#38656;&#27714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99453-1083-42C9-B9B3-EEC8A9C6C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《软件工程》面向对象需求分析报告模板.dotx</Template>
  <TotalTime>33</TotalTime>
  <Pages>5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高家全</dc:creator>
  <cp:lastModifiedBy>家全 高</cp:lastModifiedBy>
  <cp:revision>116</cp:revision>
  <dcterms:created xsi:type="dcterms:W3CDTF">2022-12-20T08:48:00Z</dcterms:created>
  <dcterms:modified xsi:type="dcterms:W3CDTF">2024-04-19T10:55:00Z</dcterms:modified>
</cp:coreProperties>
</file>